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0E81D1" w14:textId="7EFAA9A2" w:rsidR="00807843" w:rsidRPr="00F869F3" w:rsidRDefault="00F869F3">
      <w:pPr>
        <w:pStyle w:val="Heading1"/>
        <w:rPr>
          <w:lang w:val="en-AU" w:eastAsia="zh-CN"/>
        </w:rPr>
      </w:pPr>
      <w:r>
        <w:rPr>
          <w:lang w:val="en-AU" w:eastAsia="zh-CN"/>
        </w:rPr>
        <w:t xml:space="preserve">Tutorial </w:t>
      </w:r>
      <w:r w:rsidR="00804102">
        <w:rPr>
          <w:lang w:val="en-AU" w:eastAsia="zh-CN"/>
        </w:rPr>
        <w:t>8</w:t>
      </w:r>
    </w:p>
    <w:p w14:paraId="2B96EC4B" w14:textId="77777777" w:rsidR="00A456F9" w:rsidRDefault="00F869F3" w:rsidP="00A456F9">
      <w:pPr>
        <w:pStyle w:val="Heading2"/>
        <w:rPr>
          <w:color w:val="731C3F" w:themeColor="accent1"/>
          <w:sz w:val="32"/>
          <w:szCs w:val="32"/>
          <w:lang w:val="en-AU"/>
        </w:rPr>
      </w:pPr>
      <w:r w:rsidRPr="007C3AD6">
        <w:rPr>
          <w:color w:val="731C3F" w:themeColor="accent1"/>
          <w:sz w:val="32"/>
          <w:szCs w:val="32"/>
        </w:rPr>
        <w:t>Name: Zhaokun Su</w:t>
      </w:r>
    </w:p>
    <w:p w14:paraId="4CFCA101" w14:textId="6F5B98B3" w:rsidR="000F5709" w:rsidRDefault="00F869F3" w:rsidP="000F5709">
      <w:pPr>
        <w:pStyle w:val="Heading2"/>
        <w:rPr>
          <w:color w:val="731C3F" w:themeColor="accent1"/>
          <w:sz w:val="32"/>
          <w:szCs w:val="32"/>
        </w:rPr>
      </w:pPr>
      <w:r w:rsidRPr="007C3AD6">
        <w:rPr>
          <w:color w:val="731C3F" w:themeColor="accent1"/>
          <w:sz w:val="32"/>
          <w:szCs w:val="32"/>
        </w:rPr>
        <w:t>Zid: z5235878</w:t>
      </w:r>
    </w:p>
    <w:p w14:paraId="2FF60C61" w14:textId="6C8612E0" w:rsidR="008A1D15" w:rsidRDefault="008A1D15" w:rsidP="000F5709"/>
    <w:p w14:paraId="6E8F0F5D" w14:textId="7649E98F" w:rsidR="00317ECF" w:rsidRDefault="00A56026" w:rsidP="000F5709">
      <w:r w:rsidRPr="00A56026">
        <w:drawing>
          <wp:inline distT="0" distB="0" distL="0" distR="0" wp14:anchorId="07960350" wp14:editId="46B058C2">
            <wp:extent cx="4924396" cy="6839712"/>
            <wp:effectExtent l="0" t="0" r="381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6461" cy="68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000C" w14:textId="60465196" w:rsidR="00A56026" w:rsidRDefault="00A56026" w:rsidP="000F5709">
      <w:r w:rsidRPr="00A56026">
        <w:lastRenderedPageBreak/>
        <w:drawing>
          <wp:inline distT="0" distB="0" distL="0" distR="0" wp14:anchorId="642F9E96" wp14:editId="242CA86E">
            <wp:extent cx="4982957" cy="6298387"/>
            <wp:effectExtent l="0" t="0" r="0" b="127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8962" cy="630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C83B" w14:textId="04813979" w:rsidR="00A56026" w:rsidRDefault="00A56026" w:rsidP="000F5709">
      <w:r w:rsidRPr="00A56026">
        <w:lastRenderedPageBreak/>
        <w:drawing>
          <wp:inline distT="0" distB="0" distL="0" distR="0" wp14:anchorId="69F466E1" wp14:editId="46C4BC86">
            <wp:extent cx="5163709" cy="6422745"/>
            <wp:effectExtent l="0" t="0" r="5715" b="3810"/>
            <wp:docPr id="3" name="Picture 3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docume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8378" cy="64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93CC" w14:textId="2A32E2AB" w:rsidR="00A56026" w:rsidRPr="00853D27" w:rsidRDefault="00A56026" w:rsidP="000F5709">
      <w:r w:rsidRPr="00A56026">
        <w:lastRenderedPageBreak/>
        <w:drawing>
          <wp:inline distT="0" distB="0" distL="0" distR="0" wp14:anchorId="7D2E8CFD" wp14:editId="77C8B479">
            <wp:extent cx="5732145" cy="6207760"/>
            <wp:effectExtent l="0" t="0" r="0" b="2540"/>
            <wp:docPr id="4" name="Picture 4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docume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6026" w:rsidRPr="00853D27">
      <w:footerReference w:type="default" r:id="rId11"/>
      <w:pgSz w:w="11907" w:h="16839" w:code="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A21AC5" w14:textId="77777777" w:rsidR="000565D5" w:rsidRDefault="000565D5">
      <w:r>
        <w:separator/>
      </w:r>
    </w:p>
    <w:p w14:paraId="70E9A618" w14:textId="77777777" w:rsidR="000565D5" w:rsidRDefault="000565D5"/>
  </w:endnote>
  <w:endnote w:type="continuationSeparator" w:id="0">
    <w:p w14:paraId="66A0AABA" w14:textId="77777777" w:rsidR="000565D5" w:rsidRDefault="000565D5">
      <w:r>
        <w:continuationSeparator/>
      </w:r>
    </w:p>
    <w:p w14:paraId="3CC27D6F" w14:textId="77777777" w:rsidR="000565D5" w:rsidRDefault="000565D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1238B7" w14:textId="77777777" w:rsidR="00807843" w:rsidRDefault="000F312B">
        <w:pPr>
          <w:pStyle w:val="Footer"/>
        </w:pPr>
        <w:r>
          <w:rPr>
            <w:lang w:val="en-GB" w:bidi="en-GB"/>
          </w:rPr>
          <w:fldChar w:fldCharType="begin"/>
        </w:r>
        <w:r>
          <w:rPr>
            <w:lang w:val="en-GB" w:bidi="en-GB"/>
          </w:rPr>
          <w:instrText xml:space="preserve"> PAGE   \* MERGEFORMAT </w:instrText>
        </w:r>
        <w:r>
          <w:rPr>
            <w:lang w:val="en-GB" w:bidi="en-GB"/>
          </w:rPr>
          <w:fldChar w:fldCharType="separate"/>
        </w:r>
        <w:r>
          <w:rPr>
            <w:noProof/>
            <w:lang w:val="en-GB" w:bidi="en-GB"/>
          </w:rPr>
          <w:t>0</w:t>
        </w:r>
        <w:r>
          <w:rPr>
            <w:noProof/>
            <w:lang w:val="en-GB" w:bidi="en-GB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ED2EAB" w14:textId="77777777" w:rsidR="000565D5" w:rsidRDefault="000565D5">
      <w:r>
        <w:separator/>
      </w:r>
    </w:p>
    <w:p w14:paraId="40243727" w14:textId="77777777" w:rsidR="000565D5" w:rsidRDefault="000565D5"/>
  </w:footnote>
  <w:footnote w:type="continuationSeparator" w:id="0">
    <w:p w14:paraId="5A988886" w14:textId="77777777" w:rsidR="000565D5" w:rsidRDefault="000565D5">
      <w:r>
        <w:continuationSeparator/>
      </w:r>
    </w:p>
    <w:p w14:paraId="28BA6EDF" w14:textId="77777777" w:rsidR="000565D5" w:rsidRDefault="000565D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83226DC"/>
    <w:multiLevelType w:val="multilevel"/>
    <w:tmpl w:val="F12A7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A296F"/>
    <w:multiLevelType w:val="multilevel"/>
    <w:tmpl w:val="8CA07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3730AC"/>
    <w:multiLevelType w:val="hybridMultilevel"/>
    <w:tmpl w:val="86FE54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883B3D"/>
    <w:multiLevelType w:val="hybridMultilevel"/>
    <w:tmpl w:val="C14E3DFC"/>
    <w:lvl w:ilvl="0" w:tplc="B014717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F07A4D"/>
    <w:multiLevelType w:val="hybridMultilevel"/>
    <w:tmpl w:val="CCE03C1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2D2CCD"/>
    <w:multiLevelType w:val="multilevel"/>
    <w:tmpl w:val="CDBE9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E308F1"/>
    <w:multiLevelType w:val="multilevel"/>
    <w:tmpl w:val="852C871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EAA2598"/>
    <w:multiLevelType w:val="multilevel"/>
    <w:tmpl w:val="F5600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4F71E21"/>
    <w:multiLevelType w:val="multilevel"/>
    <w:tmpl w:val="361AE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517865"/>
    <w:multiLevelType w:val="multilevel"/>
    <w:tmpl w:val="2A789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65F5C6B"/>
    <w:multiLevelType w:val="hybridMultilevel"/>
    <w:tmpl w:val="88A472C0"/>
    <w:lvl w:ilvl="0" w:tplc="2C94986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8"/>
  </w:num>
  <w:num w:numId="4">
    <w:abstractNumId w:val="12"/>
  </w:num>
  <w:num w:numId="5">
    <w:abstractNumId w:val="7"/>
  </w:num>
  <w:num w:numId="6">
    <w:abstractNumId w:val="5"/>
  </w:num>
  <w:num w:numId="7">
    <w:abstractNumId w:val="6"/>
  </w:num>
  <w:num w:numId="8">
    <w:abstractNumId w:val="10"/>
  </w:num>
  <w:num w:numId="9">
    <w:abstractNumId w:val="3"/>
  </w:num>
  <w:num w:numId="10">
    <w:abstractNumId w:val="13"/>
  </w:num>
  <w:num w:numId="11">
    <w:abstractNumId w:val="9"/>
  </w:num>
  <w:num w:numId="12">
    <w:abstractNumId w:val="4"/>
  </w:num>
  <w:num w:numId="13">
    <w:abstractNumId w:val="2"/>
  </w:num>
  <w:num w:numId="14">
    <w:abstractNumId w:val="1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9F3"/>
    <w:rsid w:val="00021AEB"/>
    <w:rsid w:val="0003367B"/>
    <w:rsid w:val="00040FDB"/>
    <w:rsid w:val="000565D5"/>
    <w:rsid w:val="00063C9F"/>
    <w:rsid w:val="000651B4"/>
    <w:rsid w:val="00081C2B"/>
    <w:rsid w:val="00096755"/>
    <w:rsid w:val="000E591C"/>
    <w:rsid w:val="000F312B"/>
    <w:rsid w:val="000F5709"/>
    <w:rsid w:val="001007D1"/>
    <w:rsid w:val="00122AAC"/>
    <w:rsid w:val="00126D89"/>
    <w:rsid w:val="00191072"/>
    <w:rsid w:val="001C4EDF"/>
    <w:rsid w:val="001D4124"/>
    <w:rsid w:val="00206728"/>
    <w:rsid w:val="0020717F"/>
    <w:rsid w:val="002249EF"/>
    <w:rsid w:val="00225446"/>
    <w:rsid w:val="002479FD"/>
    <w:rsid w:val="00247DA0"/>
    <w:rsid w:val="00255CC2"/>
    <w:rsid w:val="0026225C"/>
    <w:rsid w:val="00264F72"/>
    <w:rsid w:val="00272B71"/>
    <w:rsid w:val="0027310E"/>
    <w:rsid w:val="00290EBF"/>
    <w:rsid w:val="002967A9"/>
    <w:rsid w:val="002C7091"/>
    <w:rsid w:val="002D133A"/>
    <w:rsid w:val="002D53EB"/>
    <w:rsid w:val="002E1E68"/>
    <w:rsid w:val="002E2CDA"/>
    <w:rsid w:val="003113FD"/>
    <w:rsid w:val="00317ECF"/>
    <w:rsid w:val="00357955"/>
    <w:rsid w:val="00381D47"/>
    <w:rsid w:val="00382785"/>
    <w:rsid w:val="003829A9"/>
    <w:rsid w:val="00383B75"/>
    <w:rsid w:val="003A50EA"/>
    <w:rsid w:val="003D3C24"/>
    <w:rsid w:val="003E603B"/>
    <w:rsid w:val="003F02B3"/>
    <w:rsid w:val="003F1947"/>
    <w:rsid w:val="004074BF"/>
    <w:rsid w:val="00411AE3"/>
    <w:rsid w:val="004136EF"/>
    <w:rsid w:val="00417DA1"/>
    <w:rsid w:val="00424DA9"/>
    <w:rsid w:val="0042739D"/>
    <w:rsid w:val="004330FD"/>
    <w:rsid w:val="00457D2C"/>
    <w:rsid w:val="00476FF2"/>
    <w:rsid w:val="004C20C5"/>
    <w:rsid w:val="00516108"/>
    <w:rsid w:val="00520804"/>
    <w:rsid w:val="0052681D"/>
    <w:rsid w:val="00552403"/>
    <w:rsid w:val="0055536C"/>
    <w:rsid w:val="00555EE2"/>
    <w:rsid w:val="005625F4"/>
    <w:rsid w:val="005677CD"/>
    <w:rsid w:val="00577F1D"/>
    <w:rsid w:val="005819F6"/>
    <w:rsid w:val="00584E10"/>
    <w:rsid w:val="005B6DBA"/>
    <w:rsid w:val="005D2AAA"/>
    <w:rsid w:val="005D6631"/>
    <w:rsid w:val="00601E52"/>
    <w:rsid w:val="00603060"/>
    <w:rsid w:val="00613C88"/>
    <w:rsid w:val="00621D35"/>
    <w:rsid w:val="0063695B"/>
    <w:rsid w:val="00640C47"/>
    <w:rsid w:val="0064177E"/>
    <w:rsid w:val="006762DA"/>
    <w:rsid w:val="00681CE3"/>
    <w:rsid w:val="0068307F"/>
    <w:rsid w:val="00684D5D"/>
    <w:rsid w:val="006C40DB"/>
    <w:rsid w:val="006C4DF4"/>
    <w:rsid w:val="006D0B6C"/>
    <w:rsid w:val="006D17E3"/>
    <w:rsid w:val="006E6214"/>
    <w:rsid w:val="00755040"/>
    <w:rsid w:val="0077435C"/>
    <w:rsid w:val="00781B8D"/>
    <w:rsid w:val="00793536"/>
    <w:rsid w:val="007C3AD6"/>
    <w:rsid w:val="007D7618"/>
    <w:rsid w:val="007E5778"/>
    <w:rsid w:val="007F6682"/>
    <w:rsid w:val="00804102"/>
    <w:rsid w:val="00807843"/>
    <w:rsid w:val="00836635"/>
    <w:rsid w:val="0085041A"/>
    <w:rsid w:val="00853D27"/>
    <w:rsid w:val="00871558"/>
    <w:rsid w:val="00884367"/>
    <w:rsid w:val="00891F25"/>
    <w:rsid w:val="008933B8"/>
    <w:rsid w:val="0089414A"/>
    <w:rsid w:val="008A1D15"/>
    <w:rsid w:val="008A66FC"/>
    <w:rsid w:val="008B352E"/>
    <w:rsid w:val="008C50AF"/>
    <w:rsid w:val="008E4617"/>
    <w:rsid w:val="009076EE"/>
    <w:rsid w:val="00912BEA"/>
    <w:rsid w:val="00916DE2"/>
    <w:rsid w:val="0093435C"/>
    <w:rsid w:val="0097456D"/>
    <w:rsid w:val="00996131"/>
    <w:rsid w:val="009E440E"/>
    <w:rsid w:val="009F593C"/>
    <w:rsid w:val="00A100B5"/>
    <w:rsid w:val="00A27189"/>
    <w:rsid w:val="00A4215A"/>
    <w:rsid w:val="00A456F9"/>
    <w:rsid w:val="00A55ECE"/>
    <w:rsid w:val="00A56026"/>
    <w:rsid w:val="00A6538A"/>
    <w:rsid w:val="00A9774E"/>
    <w:rsid w:val="00AB03B7"/>
    <w:rsid w:val="00AD53F0"/>
    <w:rsid w:val="00AF06F7"/>
    <w:rsid w:val="00AF336B"/>
    <w:rsid w:val="00B10EAE"/>
    <w:rsid w:val="00B32B29"/>
    <w:rsid w:val="00B44404"/>
    <w:rsid w:val="00B52254"/>
    <w:rsid w:val="00B71676"/>
    <w:rsid w:val="00B74958"/>
    <w:rsid w:val="00BB3B79"/>
    <w:rsid w:val="00BC0117"/>
    <w:rsid w:val="00BC0AF5"/>
    <w:rsid w:val="00BF5E06"/>
    <w:rsid w:val="00C1071B"/>
    <w:rsid w:val="00C1748E"/>
    <w:rsid w:val="00C334C0"/>
    <w:rsid w:val="00C5090E"/>
    <w:rsid w:val="00C50CD8"/>
    <w:rsid w:val="00C661A3"/>
    <w:rsid w:val="00C75E95"/>
    <w:rsid w:val="00C82914"/>
    <w:rsid w:val="00C82D35"/>
    <w:rsid w:val="00C90049"/>
    <w:rsid w:val="00D0783B"/>
    <w:rsid w:val="00D13112"/>
    <w:rsid w:val="00D35EE1"/>
    <w:rsid w:val="00D56C88"/>
    <w:rsid w:val="00D67A55"/>
    <w:rsid w:val="00D82483"/>
    <w:rsid w:val="00D83A9C"/>
    <w:rsid w:val="00D960A7"/>
    <w:rsid w:val="00DB2E8B"/>
    <w:rsid w:val="00DB4EC6"/>
    <w:rsid w:val="00DE3038"/>
    <w:rsid w:val="00E1409E"/>
    <w:rsid w:val="00E233BB"/>
    <w:rsid w:val="00E315EB"/>
    <w:rsid w:val="00E6322C"/>
    <w:rsid w:val="00E83E6F"/>
    <w:rsid w:val="00E867E6"/>
    <w:rsid w:val="00E93BB2"/>
    <w:rsid w:val="00EA51E3"/>
    <w:rsid w:val="00F62E28"/>
    <w:rsid w:val="00F67BD2"/>
    <w:rsid w:val="00F75A30"/>
    <w:rsid w:val="00F827EE"/>
    <w:rsid w:val="00F869F3"/>
    <w:rsid w:val="00F92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5EA59A"/>
  <w15:chartTrackingRefBased/>
  <w15:docId w15:val="{0F09D66C-0F3C-A94D-9BF7-DF8331EC4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3AD6"/>
    <w:pPr>
      <w:spacing w:line="240" w:lineRule="auto"/>
    </w:pPr>
    <w:rPr>
      <w:color w:val="au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2967A9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en-AU" w:eastAsia="zh-CN"/>
    </w:rPr>
  </w:style>
  <w:style w:type="paragraph" w:styleId="ListParagraph">
    <w:name w:val="List Paragraph"/>
    <w:basedOn w:val="Normal"/>
    <w:uiPriority w:val="34"/>
    <w:unhideWhenUsed/>
    <w:qFormat/>
    <w:rsid w:val="0009675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417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val="en-AU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4177E"/>
    <w:rPr>
      <w:rFonts w:ascii="Courier New" w:eastAsia="Times New Roman" w:hAnsi="Courier New" w:cs="Courier New"/>
      <w:color w:val="auto"/>
      <w:sz w:val="20"/>
      <w:szCs w:val="20"/>
      <w:lang w:val="en-AU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4404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404"/>
    <w:rPr>
      <w:rFonts w:ascii="Times New Roman" w:hAnsi="Times New Roman" w:cs="Times New Roman"/>
      <w:color w:val="auto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1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9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8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20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965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86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09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8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9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3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5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07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963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25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9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52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6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37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0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1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0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76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0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4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75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4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12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842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2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1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42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4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42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28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teve/Library/Containers/com.microsoft.Word/Data/Library/Application%20Support/Microsoft/Office/16.0/DTS/en-GB%7bBB6C3AC7-DDC1-974A-BBDA-AA64CEA6B9BD%7d/%7b474EBABC-D9C0-9F43-905C-3DBC1E928C45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{474EBABC-D9C0-9F43-905C-3DBC1E928C45}tf10002086.dotx</Template>
  <TotalTime>2</TotalTime>
  <Pages>4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Zhaokun Su</cp:lastModifiedBy>
  <cp:revision>6</cp:revision>
  <cp:lastPrinted>2020-07-17T13:53:00Z</cp:lastPrinted>
  <dcterms:created xsi:type="dcterms:W3CDTF">2020-07-17T13:53:00Z</dcterms:created>
  <dcterms:modified xsi:type="dcterms:W3CDTF">2020-07-23T12:01:00Z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