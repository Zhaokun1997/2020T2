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E81D1" w14:textId="44A9FD88" w:rsidR="00807843" w:rsidRPr="00F869F3" w:rsidRDefault="00F869F3">
      <w:pPr>
        <w:pStyle w:val="Heading1"/>
        <w:rPr>
          <w:lang w:val="en-AU" w:eastAsia="zh-CN"/>
        </w:rPr>
      </w:pPr>
      <w:r>
        <w:rPr>
          <w:lang w:val="en-AU" w:eastAsia="zh-CN"/>
        </w:rPr>
        <w:t xml:space="preserve">Tutorial </w:t>
      </w:r>
      <w:r w:rsidR="00424DA9">
        <w:rPr>
          <w:lang w:val="en-AU" w:eastAsia="zh-CN"/>
        </w:rPr>
        <w:t>5</w:t>
      </w:r>
    </w:p>
    <w:p w14:paraId="2B96EC4B" w14:textId="77777777" w:rsidR="00A456F9" w:rsidRDefault="00F869F3" w:rsidP="00A456F9">
      <w:pPr>
        <w:pStyle w:val="Heading2"/>
        <w:rPr>
          <w:color w:val="731C3F" w:themeColor="accent1"/>
          <w:sz w:val="32"/>
          <w:szCs w:val="32"/>
          <w:lang w:val="en-AU"/>
        </w:rPr>
      </w:pPr>
      <w:r w:rsidRPr="007C3AD6">
        <w:rPr>
          <w:color w:val="731C3F" w:themeColor="accent1"/>
          <w:sz w:val="32"/>
          <w:szCs w:val="32"/>
        </w:rPr>
        <w:t>Name: Zhaokun Su</w:t>
      </w:r>
    </w:p>
    <w:p w14:paraId="57F3CA05" w14:textId="08DD2DBD" w:rsidR="00A456F9" w:rsidRPr="00A456F9" w:rsidRDefault="00A456F9" w:rsidP="00A456F9">
      <w:pPr>
        <w:pStyle w:val="Heading2"/>
        <w:rPr>
          <w:color w:val="731C3F" w:themeColor="accent1"/>
          <w:sz w:val="32"/>
          <w:szCs w:val="32"/>
        </w:rPr>
      </w:pPr>
      <w:r w:rsidRPr="00A456F9">
        <w:rPr>
          <w:color w:val="731C3F" w:themeColor="accent1"/>
          <w:sz w:val="32"/>
          <w:szCs w:val="32"/>
        </w:rPr>
        <w:t xml:space="preserve">Breakout group: </w:t>
      </w:r>
      <w:r w:rsidR="00424DA9">
        <w:rPr>
          <w:color w:val="731C3F" w:themeColor="accent1"/>
          <w:sz w:val="32"/>
          <w:szCs w:val="32"/>
        </w:rPr>
        <w:t>4</w:t>
      </w:r>
    </w:p>
    <w:p w14:paraId="4CFCA101" w14:textId="6F5B98B3" w:rsidR="000F5709" w:rsidRDefault="00F869F3" w:rsidP="000F5709">
      <w:pPr>
        <w:pStyle w:val="Heading2"/>
        <w:rPr>
          <w:color w:val="731C3F" w:themeColor="accent1"/>
          <w:sz w:val="32"/>
          <w:szCs w:val="32"/>
        </w:rPr>
      </w:pPr>
      <w:r w:rsidRPr="007C3AD6">
        <w:rPr>
          <w:color w:val="731C3F" w:themeColor="accent1"/>
          <w:sz w:val="32"/>
          <w:szCs w:val="32"/>
        </w:rPr>
        <w:t>Zid: z5235878</w:t>
      </w:r>
    </w:p>
    <w:p w14:paraId="2FF60C61" w14:textId="6C8612E0" w:rsidR="008A1D15" w:rsidRDefault="008A1D15" w:rsidP="000F5709"/>
    <w:p w14:paraId="6E8F0F5D" w14:textId="4C32C094" w:rsidR="00317ECF" w:rsidRPr="003829A9" w:rsidRDefault="00317ECF" w:rsidP="000F5709">
      <w:pPr>
        <w:rPr>
          <w:lang w:val="en-AU"/>
        </w:rPr>
      </w:pPr>
      <w:r w:rsidRPr="00317ECF">
        <w:rPr>
          <w:lang w:val="en-AU"/>
        </w:rPr>
        <w:drawing>
          <wp:inline distT="0" distB="0" distL="0" distR="0" wp14:anchorId="5212B971" wp14:editId="053DB2ED">
            <wp:extent cx="5503333" cy="6266618"/>
            <wp:effectExtent l="0" t="0" r="0" b="0"/>
            <wp:docPr id="1" name="Picture 1" descr="A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478" cy="63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CF" w:rsidRPr="003829A9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67036" w14:textId="77777777" w:rsidR="002479FD" w:rsidRDefault="002479FD">
      <w:r>
        <w:separator/>
      </w:r>
    </w:p>
    <w:p w14:paraId="3E9BBE3B" w14:textId="77777777" w:rsidR="002479FD" w:rsidRDefault="002479FD"/>
  </w:endnote>
  <w:endnote w:type="continuationSeparator" w:id="0">
    <w:p w14:paraId="0D2668A0" w14:textId="77777777" w:rsidR="002479FD" w:rsidRDefault="002479FD">
      <w:r>
        <w:continuationSeparator/>
      </w:r>
    </w:p>
    <w:p w14:paraId="158882CB" w14:textId="77777777" w:rsidR="002479FD" w:rsidRDefault="00247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38B7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17A31" w14:textId="77777777" w:rsidR="002479FD" w:rsidRDefault="002479FD">
      <w:r>
        <w:separator/>
      </w:r>
    </w:p>
    <w:p w14:paraId="78597A0C" w14:textId="77777777" w:rsidR="002479FD" w:rsidRDefault="002479FD"/>
  </w:footnote>
  <w:footnote w:type="continuationSeparator" w:id="0">
    <w:p w14:paraId="32740AC9" w14:textId="77777777" w:rsidR="002479FD" w:rsidRDefault="002479FD">
      <w:r>
        <w:continuationSeparator/>
      </w:r>
    </w:p>
    <w:p w14:paraId="28CE9398" w14:textId="77777777" w:rsidR="002479FD" w:rsidRDefault="002479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3226DC"/>
    <w:multiLevelType w:val="multilevel"/>
    <w:tmpl w:val="F12A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A296F"/>
    <w:multiLevelType w:val="multilevel"/>
    <w:tmpl w:val="8CA0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730AC"/>
    <w:multiLevelType w:val="hybridMultilevel"/>
    <w:tmpl w:val="86FE5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83B3D"/>
    <w:multiLevelType w:val="hybridMultilevel"/>
    <w:tmpl w:val="C14E3DFC"/>
    <w:lvl w:ilvl="0" w:tplc="B01471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7A4D"/>
    <w:multiLevelType w:val="hybridMultilevel"/>
    <w:tmpl w:val="CCE03C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2CCD"/>
    <w:multiLevelType w:val="multilevel"/>
    <w:tmpl w:val="CDB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308F1"/>
    <w:multiLevelType w:val="multilevel"/>
    <w:tmpl w:val="852C8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A2598"/>
    <w:multiLevelType w:val="multilevel"/>
    <w:tmpl w:val="F560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71E21"/>
    <w:multiLevelType w:val="multilevel"/>
    <w:tmpl w:val="361A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7865"/>
    <w:multiLevelType w:val="multilevel"/>
    <w:tmpl w:val="2A7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5F5C6B"/>
    <w:multiLevelType w:val="hybridMultilevel"/>
    <w:tmpl w:val="88A472C0"/>
    <w:lvl w:ilvl="0" w:tplc="2C9498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2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13"/>
  </w:num>
  <w:num w:numId="11">
    <w:abstractNumId w:val="9"/>
  </w:num>
  <w:num w:numId="12">
    <w:abstractNumId w:val="4"/>
  </w:num>
  <w:num w:numId="13">
    <w:abstractNumId w:val="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F3"/>
    <w:rsid w:val="00021AEB"/>
    <w:rsid w:val="0003367B"/>
    <w:rsid w:val="00040FDB"/>
    <w:rsid w:val="00063C9F"/>
    <w:rsid w:val="000651B4"/>
    <w:rsid w:val="00081C2B"/>
    <w:rsid w:val="00096755"/>
    <w:rsid w:val="000E591C"/>
    <w:rsid w:val="000F312B"/>
    <w:rsid w:val="000F5709"/>
    <w:rsid w:val="001007D1"/>
    <w:rsid w:val="00122AAC"/>
    <w:rsid w:val="00126D89"/>
    <w:rsid w:val="00191072"/>
    <w:rsid w:val="001C4EDF"/>
    <w:rsid w:val="001D4124"/>
    <w:rsid w:val="00206728"/>
    <w:rsid w:val="0020717F"/>
    <w:rsid w:val="002249EF"/>
    <w:rsid w:val="00225446"/>
    <w:rsid w:val="002479FD"/>
    <w:rsid w:val="00247DA0"/>
    <w:rsid w:val="00255CC2"/>
    <w:rsid w:val="0026225C"/>
    <w:rsid w:val="00264F72"/>
    <w:rsid w:val="00272B71"/>
    <w:rsid w:val="0027310E"/>
    <w:rsid w:val="00290EBF"/>
    <w:rsid w:val="002967A9"/>
    <w:rsid w:val="002C7091"/>
    <w:rsid w:val="002D133A"/>
    <w:rsid w:val="002D53EB"/>
    <w:rsid w:val="002E1E68"/>
    <w:rsid w:val="002E2CDA"/>
    <w:rsid w:val="003113FD"/>
    <w:rsid w:val="00317ECF"/>
    <w:rsid w:val="00357955"/>
    <w:rsid w:val="00381D47"/>
    <w:rsid w:val="00382785"/>
    <w:rsid w:val="003829A9"/>
    <w:rsid w:val="00383B75"/>
    <w:rsid w:val="003A50EA"/>
    <w:rsid w:val="003D3C24"/>
    <w:rsid w:val="003E603B"/>
    <w:rsid w:val="003F02B3"/>
    <w:rsid w:val="003F1947"/>
    <w:rsid w:val="004074BF"/>
    <w:rsid w:val="00411AE3"/>
    <w:rsid w:val="004136EF"/>
    <w:rsid w:val="00417DA1"/>
    <w:rsid w:val="00424DA9"/>
    <w:rsid w:val="0042739D"/>
    <w:rsid w:val="004330FD"/>
    <w:rsid w:val="00457D2C"/>
    <w:rsid w:val="00476FF2"/>
    <w:rsid w:val="004C20C5"/>
    <w:rsid w:val="00516108"/>
    <w:rsid w:val="00520804"/>
    <w:rsid w:val="0052681D"/>
    <w:rsid w:val="00552403"/>
    <w:rsid w:val="0055536C"/>
    <w:rsid w:val="00555EE2"/>
    <w:rsid w:val="005625F4"/>
    <w:rsid w:val="005677CD"/>
    <w:rsid w:val="00577F1D"/>
    <w:rsid w:val="005819F6"/>
    <w:rsid w:val="00584E10"/>
    <w:rsid w:val="005B6DBA"/>
    <w:rsid w:val="005D2AAA"/>
    <w:rsid w:val="005D6631"/>
    <w:rsid w:val="00601E52"/>
    <w:rsid w:val="00603060"/>
    <w:rsid w:val="00613C88"/>
    <w:rsid w:val="00621D35"/>
    <w:rsid w:val="0063695B"/>
    <w:rsid w:val="0064177E"/>
    <w:rsid w:val="006762DA"/>
    <w:rsid w:val="00681CE3"/>
    <w:rsid w:val="0068307F"/>
    <w:rsid w:val="00684D5D"/>
    <w:rsid w:val="006C40DB"/>
    <w:rsid w:val="006C4DF4"/>
    <w:rsid w:val="006D0B6C"/>
    <w:rsid w:val="006D17E3"/>
    <w:rsid w:val="00755040"/>
    <w:rsid w:val="0077435C"/>
    <w:rsid w:val="00781B8D"/>
    <w:rsid w:val="00793536"/>
    <w:rsid w:val="007C3AD6"/>
    <w:rsid w:val="007D7618"/>
    <w:rsid w:val="007E5778"/>
    <w:rsid w:val="007F6682"/>
    <w:rsid w:val="00807843"/>
    <w:rsid w:val="00836635"/>
    <w:rsid w:val="0085041A"/>
    <w:rsid w:val="00871558"/>
    <w:rsid w:val="00884367"/>
    <w:rsid w:val="00891F25"/>
    <w:rsid w:val="008933B8"/>
    <w:rsid w:val="0089414A"/>
    <w:rsid w:val="008A1D15"/>
    <w:rsid w:val="008A66FC"/>
    <w:rsid w:val="008B352E"/>
    <w:rsid w:val="008C50AF"/>
    <w:rsid w:val="008E4617"/>
    <w:rsid w:val="009076EE"/>
    <w:rsid w:val="00912BEA"/>
    <w:rsid w:val="00916DE2"/>
    <w:rsid w:val="0093435C"/>
    <w:rsid w:val="0097456D"/>
    <w:rsid w:val="00996131"/>
    <w:rsid w:val="009E440E"/>
    <w:rsid w:val="009F593C"/>
    <w:rsid w:val="00A100B5"/>
    <w:rsid w:val="00A27189"/>
    <w:rsid w:val="00A4215A"/>
    <w:rsid w:val="00A456F9"/>
    <w:rsid w:val="00A55ECE"/>
    <w:rsid w:val="00A6538A"/>
    <w:rsid w:val="00A9774E"/>
    <w:rsid w:val="00AB03B7"/>
    <w:rsid w:val="00AD53F0"/>
    <w:rsid w:val="00AF06F7"/>
    <w:rsid w:val="00AF336B"/>
    <w:rsid w:val="00B10EAE"/>
    <w:rsid w:val="00B32B29"/>
    <w:rsid w:val="00B52254"/>
    <w:rsid w:val="00B71676"/>
    <w:rsid w:val="00B74958"/>
    <w:rsid w:val="00BB3B79"/>
    <w:rsid w:val="00BC0117"/>
    <w:rsid w:val="00BC0AF5"/>
    <w:rsid w:val="00BF5E06"/>
    <w:rsid w:val="00C1071B"/>
    <w:rsid w:val="00C1748E"/>
    <w:rsid w:val="00C334C0"/>
    <w:rsid w:val="00C5090E"/>
    <w:rsid w:val="00C50CD8"/>
    <w:rsid w:val="00C661A3"/>
    <w:rsid w:val="00C75E95"/>
    <w:rsid w:val="00C82914"/>
    <w:rsid w:val="00C82D35"/>
    <w:rsid w:val="00C90049"/>
    <w:rsid w:val="00D0783B"/>
    <w:rsid w:val="00D35EE1"/>
    <w:rsid w:val="00D56C88"/>
    <w:rsid w:val="00D67A55"/>
    <w:rsid w:val="00D82483"/>
    <w:rsid w:val="00D83A9C"/>
    <w:rsid w:val="00D960A7"/>
    <w:rsid w:val="00DB2E8B"/>
    <w:rsid w:val="00DB4EC6"/>
    <w:rsid w:val="00DE3038"/>
    <w:rsid w:val="00E1409E"/>
    <w:rsid w:val="00E233BB"/>
    <w:rsid w:val="00E315EB"/>
    <w:rsid w:val="00E6322C"/>
    <w:rsid w:val="00E83E6F"/>
    <w:rsid w:val="00E867E6"/>
    <w:rsid w:val="00E93BB2"/>
    <w:rsid w:val="00EA51E3"/>
    <w:rsid w:val="00F62E28"/>
    <w:rsid w:val="00F67BD2"/>
    <w:rsid w:val="00F827EE"/>
    <w:rsid w:val="00F869F3"/>
    <w:rsid w:val="00F9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EA59A"/>
  <w15:chartTrackingRefBased/>
  <w15:docId w15:val="{0F09D66C-0F3C-A94D-9BF7-DF8331EC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AD6"/>
    <w:pPr>
      <w:spacing w:line="240" w:lineRule="auto"/>
    </w:pPr>
    <w:rPr>
      <w:color w:val="au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67A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AU" w:eastAsia="zh-CN"/>
    </w:rPr>
  </w:style>
  <w:style w:type="paragraph" w:styleId="ListParagraph">
    <w:name w:val="List Paragraph"/>
    <w:basedOn w:val="Normal"/>
    <w:uiPriority w:val="34"/>
    <w:unhideWhenUsed/>
    <w:qFormat/>
    <w:rsid w:val="000967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177E"/>
    <w:rPr>
      <w:rFonts w:ascii="Courier New" w:eastAsia="Times New Roman" w:hAnsi="Courier New" w:cs="Courier New"/>
      <w:color w:val="auto"/>
      <w:sz w:val="20"/>
      <w:szCs w:val="20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/Library/Containers/com.microsoft.Word/Data/Library/Application%20Support/Microsoft/Office/16.0/DTS/en-GB%7bBB6C3AC7-DDC1-974A-BBDA-AA64CEA6B9BD%7d/%7b474EBABC-D9C0-9F43-905C-3DBC1E928C4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{474EBABC-D9C0-9F43-905C-3DBC1E928C45}tf10002086.dotx</Template>
  <TotalTime>132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Zhaokun Su</cp:lastModifiedBy>
  <cp:revision>153</cp:revision>
  <dcterms:created xsi:type="dcterms:W3CDTF">2020-06-04T09:44:00Z</dcterms:created>
  <dcterms:modified xsi:type="dcterms:W3CDTF">2020-07-02T15:40:00Z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